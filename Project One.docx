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68BA5" w14:textId="3CB913FA" w:rsidR="00E94641" w:rsidRPr="00461DBA" w:rsidRDefault="00461DBA" w:rsidP="00461DBA">
      <w:pPr>
        <w:jc w:val="center"/>
        <w:rPr>
          <w:sz w:val="40"/>
          <w:szCs w:val="40"/>
        </w:rPr>
      </w:pPr>
      <w:r w:rsidRPr="00461DBA">
        <w:rPr>
          <w:sz w:val="40"/>
          <w:szCs w:val="40"/>
        </w:rPr>
        <w:t>Project One</w:t>
      </w:r>
    </w:p>
    <w:p w14:paraId="738CCA14" w14:textId="5BDE1808" w:rsidR="00461DBA" w:rsidRDefault="00461DBA" w:rsidP="00461DBA">
      <w:pPr>
        <w:jc w:val="center"/>
      </w:pPr>
      <w:r>
        <w:t>Justin Murray</w:t>
      </w:r>
    </w:p>
    <w:p w14:paraId="054A2EE4" w14:textId="77777777" w:rsidR="00461DBA" w:rsidRDefault="00461DBA" w:rsidP="00461DBA">
      <w:pPr>
        <w:jc w:val="center"/>
      </w:pPr>
    </w:p>
    <w:p w14:paraId="00F1BFB7" w14:textId="406A44BF" w:rsidR="00461DBA" w:rsidRDefault="00461DBA" w:rsidP="00461DBA">
      <w:pPr>
        <w:ind w:firstLine="720"/>
        <w:jc w:val="both"/>
      </w:pPr>
      <w:r>
        <w:t>Vector </w:t>
      </w:r>
      <w:r>
        <w:t>P</w:t>
      </w:r>
      <w:r>
        <w:t xml:space="preserve">seudocode </w:t>
      </w:r>
    </w:p>
    <w:p w14:paraId="5600EE10" w14:textId="77777777" w:rsidR="00461DBA" w:rsidRDefault="00461DBA" w:rsidP="00461DBA">
      <w:pPr>
        <w:jc w:val="both"/>
      </w:pPr>
      <w:r>
        <w:t xml:space="preserve">open file </w:t>
      </w:r>
    </w:p>
    <w:p w14:paraId="7CB9C921" w14:textId="77777777" w:rsidR="00461DBA" w:rsidRDefault="00461DBA" w:rsidP="00461DBA">
      <w:pPr>
        <w:jc w:val="both"/>
      </w:pPr>
      <w:r>
        <w:t>for all lines in the file:</w:t>
      </w:r>
    </w:p>
    <w:p w14:paraId="7E65F7B6" w14:textId="77777777" w:rsidR="00461DBA" w:rsidRDefault="00461DBA" w:rsidP="00461DBA">
      <w:pPr>
        <w:jc w:val="both"/>
      </w:pPr>
      <w:r>
        <w:t>if line does not contain at least two parameters:</w:t>
      </w:r>
    </w:p>
    <w:p w14:paraId="28DD03B8" w14:textId="77777777" w:rsidR="00461DBA" w:rsidRDefault="00461DBA" w:rsidP="00461DBA">
      <w:pPr>
        <w:jc w:val="both"/>
      </w:pPr>
      <w:r>
        <w:t>print error</w:t>
      </w:r>
    </w:p>
    <w:p w14:paraId="41E47466" w14:textId="77777777" w:rsidR="00461DBA" w:rsidRDefault="00461DBA" w:rsidP="00461DBA">
      <w:pPr>
        <w:jc w:val="both"/>
      </w:pPr>
      <w:r>
        <w:t>return</w:t>
      </w:r>
    </w:p>
    <w:p w14:paraId="74523CA0" w14:textId="77777777" w:rsidR="00461DBA" w:rsidRDefault="00461DBA" w:rsidP="00461DBA">
      <w:pPr>
        <w:jc w:val="both"/>
      </w:pPr>
      <w:r>
        <w:t>else if line contains more than two parameters:</w:t>
      </w:r>
    </w:p>
    <w:p w14:paraId="11ECC296" w14:textId="77777777" w:rsidR="00461DBA" w:rsidRDefault="00461DBA" w:rsidP="00461DBA">
      <w:pPr>
        <w:jc w:val="both"/>
      </w:pPr>
      <w:r>
        <w:t>print error</w:t>
      </w:r>
    </w:p>
    <w:p w14:paraId="42F19CBB" w14:textId="77777777" w:rsidR="00461DBA" w:rsidRDefault="00461DBA" w:rsidP="00461DBA">
      <w:pPr>
        <w:jc w:val="both"/>
      </w:pPr>
      <w:r>
        <w:t>Return</w:t>
      </w:r>
    </w:p>
    <w:p w14:paraId="4A167A2A" w14:textId="77777777" w:rsidR="00461DBA" w:rsidRDefault="00461DBA" w:rsidP="00461DBA">
      <w:pPr>
        <w:jc w:val="both"/>
      </w:pPr>
      <w:r>
        <w:t>else:</w:t>
      </w:r>
    </w:p>
    <w:p w14:paraId="5B597AFE" w14:textId="77777777" w:rsidR="00461DBA" w:rsidRDefault="00461DBA" w:rsidP="00461DBA">
      <w:pPr>
        <w:jc w:val="both"/>
      </w:pPr>
      <w:r>
        <w:t>course number, course title, prerequisites = parse line(line)</w:t>
      </w:r>
    </w:p>
    <w:p w14:paraId="12D04508" w14:textId="77777777" w:rsidR="00461DBA" w:rsidRDefault="00461DBA" w:rsidP="00461DBA">
      <w:pPr>
        <w:jc w:val="both"/>
      </w:pPr>
      <w:r>
        <w:t>if prerequisites are not empty:</w:t>
      </w:r>
    </w:p>
    <w:p w14:paraId="5AF506D1" w14:textId="77777777" w:rsidR="00461DBA" w:rsidRDefault="00461DBA" w:rsidP="00461DBA">
      <w:pPr>
        <w:jc w:val="both"/>
      </w:pPr>
      <w:r>
        <w:t>for each prerequisite in prerequisites:</w:t>
      </w:r>
    </w:p>
    <w:p w14:paraId="051361A3" w14:textId="77777777" w:rsidR="00461DBA" w:rsidRDefault="00461DBA" w:rsidP="00461DBA">
      <w:pPr>
        <w:jc w:val="both"/>
      </w:pPr>
      <w:r>
        <w:t>if prerequisite does not exist in the file:</w:t>
      </w:r>
    </w:p>
    <w:p w14:paraId="5395584B" w14:textId="77777777" w:rsidR="00461DBA" w:rsidRDefault="00461DBA" w:rsidP="00461DBA">
      <w:pPr>
        <w:jc w:val="both"/>
      </w:pPr>
      <w:r>
        <w:t>print error</w:t>
      </w:r>
    </w:p>
    <w:p w14:paraId="23692A49" w14:textId="77777777" w:rsidR="00461DBA" w:rsidRDefault="00461DBA" w:rsidP="00461DBA">
      <w:pPr>
        <w:jc w:val="both"/>
      </w:pPr>
      <w:r>
        <w:t>Return</w:t>
      </w:r>
    </w:p>
    <w:p w14:paraId="148801B9" w14:textId="77777777" w:rsidR="00461DBA" w:rsidRDefault="00461DBA" w:rsidP="00461DBA">
      <w:pPr>
        <w:jc w:val="both"/>
      </w:pPr>
      <w:r>
        <w:t>close the file</w:t>
      </w:r>
    </w:p>
    <w:p w14:paraId="40B6C975" w14:textId="77777777" w:rsidR="00461DBA" w:rsidRDefault="00461DBA" w:rsidP="00461DBA">
      <w:pPr>
        <w:jc w:val="both"/>
      </w:pPr>
      <w:r>
        <w:tab/>
      </w:r>
    </w:p>
    <w:p w14:paraId="3F5B70A2" w14:textId="77777777" w:rsidR="00461DBA" w:rsidRDefault="00461DBA" w:rsidP="00461DBA">
      <w:pPr>
        <w:jc w:val="both"/>
      </w:pPr>
      <w:r>
        <w:t>catch (</w:t>
      </w:r>
      <w:proofErr w:type="spellStart"/>
      <w:r>
        <w:t>FileOpenException</w:t>
      </w:r>
      <w:proofErr w:type="spellEnd"/>
      <w:r>
        <w:t xml:space="preserve"> e):</w:t>
      </w:r>
    </w:p>
    <w:p w14:paraId="31FCDC9B" w14:textId="77777777" w:rsidR="00461DBA" w:rsidRDefault="00461DBA" w:rsidP="00461DBA">
      <w:pPr>
        <w:jc w:val="both"/>
      </w:pPr>
      <w:r>
        <w:t>print error</w:t>
      </w:r>
    </w:p>
    <w:p w14:paraId="4CA7F369" w14:textId="77777777" w:rsidR="00461DBA" w:rsidRDefault="00461DBA" w:rsidP="00461DBA">
      <w:pPr>
        <w:jc w:val="both"/>
      </w:pPr>
      <w:r>
        <w:lastRenderedPageBreak/>
        <w:t>function parse line</w:t>
      </w:r>
    </w:p>
    <w:p w14:paraId="6231D976" w14:textId="77777777" w:rsidR="00461DBA" w:rsidRDefault="00461DBA" w:rsidP="00461DBA">
      <w:pPr>
        <w:jc w:val="both"/>
      </w:pPr>
      <w:r>
        <w:t>split line into components using comma as delimiter</w:t>
      </w:r>
    </w:p>
    <w:p w14:paraId="2D70674C" w14:textId="77777777" w:rsidR="00461DBA" w:rsidRDefault="00461DBA" w:rsidP="00461DBA">
      <w:pPr>
        <w:jc w:val="both"/>
      </w:pPr>
      <w:r>
        <w:t>return course number, course title, prerequisites if any, otherwise return empty list</w:t>
      </w:r>
    </w:p>
    <w:p w14:paraId="4C37A9DF" w14:textId="77777777" w:rsidR="00461DBA" w:rsidRDefault="00461DBA" w:rsidP="00461DBA">
      <w:pPr>
        <w:jc w:val="both"/>
      </w:pPr>
    </w:p>
    <w:p w14:paraId="0E7CB2FF" w14:textId="77777777" w:rsidR="00461DBA" w:rsidRDefault="00461DBA" w:rsidP="00461DBA">
      <w:pPr>
        <w:jc w:val="both"/>
      </w:pPr>
      <w:r>
        <w:t>-Design pseudocode to show how to create course objects and store them in the appropriate data structure.</w:t>
      </w:r>
    </w:p>
    <w:p w14:paraId="60EB9216" w14:textId="77777777" w:rsidR="00461DBA" w:rsidRDefault="00461DBA" w:rsidP="00461DBA">
      <w:pPr>
        <w:jc w:val="both"/>
      </w:pPr>
    </w:p>
    <w:p w14:paraId="485051B3" w14:textId="77777777" w:rsidR="00461DBA" w:rsidRDefault="00461DBA" w:rsidP="00461DBA">
      <w:pPr>
        <w:jc w:val="both"/>
      </w:pPr>
      <w:r>
        <w:t>Define data structure for a course with course number, course title, and prerequisites list</w:t>
      </w:r>
    </w:p>
    <w:p w14:paraId="4C5B1598" w14:textId="77777777" w:rsidR="00461DBA" w:rsidRDefault="00461DBA" w:rsidP="00461DBA">
      <w:pPr>
        <w:jc w:val="both"/>
      </w:pPr>
      <w:r>
        <w:t xml:space="preserve">Define an empty list called courses list </w:t>
      </w:r>
    </w:p>
    <w:p w14:paraId="5D5852B1" w14:textId="77777777" w:rsidR="00461DBA" w:rsidRDefault="00461DBA" w:rsidP="00461DBA">
      <w:pPr>
        <w:jc w:val="both"/>
      </w:pPr>
      <w:r>
        <w:t xml:space="preserve">Open file </w:t>
      </w:r>
    </w:p>
    <w:p w14:paraId="20692E6A" w14:textId="77777777" w:rsidR="00461DBA" w:rsidRDefault="00461DBA" w:rsidP="00461DBA">
      <w:pPr>
        <w:jc w:val="both"/>
      </w:pPr>
      <w:r>
        <w:t>For each line in the file:</w:t>
      </w:r>
    </w:p>
    <w:p w14:paraId="7E265160" w14:textId="77777777" w:rsidR="00461DBA" w:rsidRDefault="00461DBA" w:rsidP="00461DBA">
      <w:pPr>
        <w:jc w:val="both"/>
      </w:pPr>
      <w:r>
        <w:t>Extract the course number, course title, and prerequisites from the line</w:t>
      </w:r>
    </w:p>
    <w:p w14:paraId="1F0CCAE9" w14:textId="77777777" w:rsidR="00461DBA" w:rsidRDefault="00461DBA" w:rsidP="00461DBA">
      <w:pPr>
        <w:jc w:val="both"/>
      </w:pPr>
      <w:r>
        <w:t>Create a new course object</w:t>
      </w:r>
    </w:p>
    <w:p w14:paraId="48D10A03" w14:textId="77777777" w:rsidR="00461DBA" w:rsidRDefault="00461DBA" w:rsidP="00461DBA">
      <w:pPr>
        <w:jc w:val="both"/>
      </w:pPr>
      <w:r>
        <w:t>Set the course number and course title of the course object</w:t>
      </w:r>
    </w:p>
    <w:p w14:paraId="1679E5DE" w14:textId="77777777" w:rsidR="00461DBA" w:rsidRDefault="00461DBA" w:rsidP="00461DBA">
      <w:pPr>
        <w:jc w:val="both"/>
      </w:pPr>
      <w:r>
        <w:t>Add each prerequisite to the prerequisites list of the course object</w:t>
      </w:r>
    </w:p>
    <w:p w14:paraId="5D7421C8" w14:textId="77777777" w:rsidR="00461DBA" w:rsidRDefault="00461DBA" w:rsidP="00461DBA">
      <w:pPr>
        <w:jc w:val="both"/>
      </w:pPr>
      <w:r>
        <w:t>Add the course object to the courses list</w:t>
      </w:r>
    </w:p>
    <w:p w14:paraId="4B40CEF8" w14:textId="77777777" w:rsidR="00461DBA" w:rsidRDefault="00461DBA" w:rsidP="00461DBA">
      <w:pPr>
        <w:jc w:val="both"/>
      </w:pPr>
      <w:r>
        <w:t xml:space="preserve">Close the file </w:t>
      </w:r>
    </w:p>
    <w:p w14:paraId="1050EDB8" w14:textId="77777777" w:rsidR="00461DBA" w:rsidRDefault="00461DBA" w:rsidP="00461DBA">
      <w:pPr>
        <w:jc w:val="both"/>
      </w:pPr>
      <w:r>
        <w:t>Return the courses list</w:t>
      </w:r>
    </w:p>
    <w:p w14:paraId="0BBC555C" w14:textId="77777777" w:rsidR="00461DBA" w:rsidRDefault="00461DBA" w:rsidP="00461DBA">
      <w:pPr>
        <w:jc w:val="both"/>
      </w:pPr>
    </w:p>
    <w:p w14:paraId="53234FA9" w14:textId="77777777" w:rsidR="00461DBA" w:rsidRDefault="00461DBA" w:rsidP="00461DBA">
      <w:pPr>
        <w:jc w:val="both"/>
      </w:pPr>
      <w:r>
        <w:t>Design pseudocode that will search the data structure for a specific course and print out course information and prerequisites.</w:t>
      </w:r>
    </w:p>
    <w:p w14:paraId="0CB3EACD" w14:textId="77777777" w:rsidR="00461DBA" w:rsidRDefault="00461DBA" w:rsidP="00461DBA">
      <w:pPr>
        <w:jc w:val="both"/>
      </w:pPr>
    </w:p>
    <w:p w14:paraId="6D437D3B" w14:textId="77777777" w:rsidR="00461DBA" w:rsidRDefault="00461DBA" w:rsidP="00461DBA">
      <w:pPr>
        <w:jc w:val="both"/>
      </w:pPr>
      <w:r>
        <w:t>function search and print course (courses list, target course number)</w:t>
      </w:r>
    </w:p>
    <w:p w14:paraId="51283A91" w14:textId="77777777" w:rsidR="00461DBA" w:rsidRDefault="00461DBA" w:rsidP="00461DBA">
      <w:pPr>
        <w:jc w:val="both"/>
      </w:pPr>
      <w:r>
        <w:lastRenderedPageBreak/>
        <w:t>found = false</w:t>
      </w:r>
    </w:p>
    <w:p w14:paraId="0F5BA984" w14:textId="77777777" w:rsidR="00461DBA" w:rsidRDefault="00461DBA" w:rsidP="00461DBA">
      <w:pPr>
        <w:jc w:val="both"/>
      </w:pPr>
      <w:r>
        <w:t>for each course in courses List:</w:t>
      </w:r>
    </w:p>
    <w:p w14:paraId="4A82E274" w14:textId="77777777" w:rsidR="00461DBA" w:rsidRDefault="00461DBA" w:rsidP="00461DBA">
      <w:pPr>
        <w:jc w:val="both"/>
      </w:pPr>
      <w:r>
        <w:t>if course number is equal to target Course Number:</w:t>
      </w:r>
    </w:p>
    <w:p w14:paraId="1A364A25" w14:textId="77777777" w:rsidR="00461DBA" w:rsidRDefault="00461DBA" w:rsidP="00461DBA">
      <w:pPr>
        <w:jc w:val="both"/>
      </w:pPr>
      <w:r>
        <w:t>print "Course Number: " + course number</w:t>
      </w:r>
    </w:p>
    <w:p w14:paraId="2FC7244A" w14:textId="77777777" w:rsidR="00461DBA" w:rsidRDefault="00461DBA" w:rsidP="00461DBA">
      <w:pPr>
        <w:jc w:val="both"/>
      </w:pPr>
      <w:r>
        <w:t xml:space="preserve">print "Course Title: " + course </w:t>
      </w:r>
      <w:proofErr w:type="spellStart"/>
      <w:r>
        <w:t>titl</w:t>
      </w:r>
      <w:proofErr w:type="spellEnd"/>
    </w:p>
    <w:p w14:paraId="05C8033A" w14:textId="77777777" w:rsidR="00461DBA" w:rsidRDefault="00461DBA" w:rsidP="00461DBA">
      <w:pPr>
        <w:jc w:val="both"/>
      </w:pPr>
      <w:r>
        <w:t>print "Prerequisites:"</w:t>
      </w:r>
    </w:p>
    <w:p w14:paraId="65308177" w14:textId="77777777" w:rsidR="00461DBA" w:rsidRDefault="00461DBA" w:rsidP="00461DBA">
      <w:pPr>
        <w:jc w:val="both"/>
      </w:pPr>
      <w:r>
        <w:t>for each prerequisite in prerequisites list:</w:t>
      </w:r>
    </w:p>
    <w:p w14:paraId="10E39151" w14:textId="77777777" w:rsidR="00461DBA" w:rsidRDefault="00461DBA" w:rsidP="00461DBA">
      <w:pPr>
        <w:jc w:val="both"/>
      </w:pPr>
      <w:r>
        <w:t>print "- " + prerequisite</w:t>
      </w:r>
    </w:p>
    <w:p w14:paraId="054A9729" w14:textId="77777777" w:rsidR="00461DBA" w:rsidRDefault="00461DBA" w:rsidP="00461DBA">
      <w:pPr>
        <w:jc w:val="both"/>
      </w:pPr>
      <w:r>
        <w:t>else:</w:t>
      </w:r>
    </w:p>
    <w:p w14:paraId="1995C55B" w14:textId="77777777" w:rsidR="00461DBA" w:rsidRDefault="00461DBA" w:rsidP="00461DBA">
      <w:pPr>
        <w:jc w:val="both"/>
      </w:pPr>
      <w:r>
        <w:t>print no prerequisites for this course.</w:t>
      </w:r>
    </w:p>
    <w:p w14:paraId="21C0F626" w14:textId="77777777" w:rsidR="00461DBA" w:rsidRDefault="00461DBA" w:rsidP="00461DBA">
      <w:pPr>
        <w:jc w:val="both"/>
      </w:pPr>
      <w:r>
        <w:t>found = true</w:t>
      </w:r>
    </w:p>
    <w:p w14:paraId="02AFCB3A" w14:textId="77777777" w:rsidR="00461DBA" w:rsidRDefault="00461DBA" w:rsidP="00461DBA">
      <w:pPr>
        <w:jc w:val="both"/>
      </w:pPr>
      <w:r>
        <w:t>Break</w:t>
      </w:r>
    </w:p>
    <w:p w14:paraId="2D14251F" w14:textId="77777777" w:rsidR="00461DBA" w:rsidRDefault="00461DBA" w:rsidP="00461DBA">
      <w:pPr>
        <w:jc w:val="both"/>
      </w:pPr>
      <w:r>
        <w:t>if not found</w:t>
      </w:r>
    </w:p>
    <w:p w14:paraId="78E0E0D1" w14:textId="77777777" w:rsidR="00461DBA" w:rsidRDefault="00461DBA" w:rsidP="00461DBA">
      <w:pPr>
        <w:jc w:val="both"/>
      </w:pPr>
      <w:r>
        <w:t>print course not found in the list</w:t>
      </w:r>
    </w:p>
    <w:p w14:paraId="2E2D3BAA" w14:textId="77777777" w:rsidR="00461DBA" w:rsidRDefault="00461DBA" w:rsidP="00461DBA">
      <w:pPr>
        <w:jc w:val="both"/>
      </w:pPr>
    </w:p>
    <w:p w14:paraId="47F374D4" w14:textId="4551F8DF" w:rsidR="00461DBA" w:rsidRDefault="00461DBA" w:rsidP="00461DBA">
      <w:pPr>
        <w:jc w:val="both"/>
      </w:pPr>
      <w:r>
        <w:t xml:space="preserve">Hash Table </w:t>
      </w:r>
      <w:r>
        <w:t>Pseudocode:</w:t>
      </w:r>
    </w:p>
    <w:p w14:paraId="61D5C4A7" w14:textId="77777777" w:rsidR="00461DBA" w:rsidRDefault="00461DBA" w:rsidP="00461DBA">
      <w:pPr>
        <w:jc w:val="both"/>
      </w:pPr>
    </w:p>
    <w:p w14:paraId="60E61A20" w14:textId="77777777" w:rsidR="00461DBA" w:rsidRDefault="00461DBA" w:rsidP="00461DBA">
      <w:pPr>
        <w:jc w:val="both"/>
      </w:pPr>
      <w:r>
        <w:t>Start Program</w:t>
      </w:r>
    </w:p>
    <w:p w14:paraId="76852732" w14:textId="77777777" w:rsidR="00461DBA" w:rsidRDefault="00461DBA" w:rsidP="00461DBA">
      <w:pPr>
        <w:jc w:val="both"/>
      </w:pPr>
      <w:r>
        <w:t>Open and read file</w:t>
      </w:r>
    </w:p>
    <w:p w14:paraId="6D3DA6BE" w14:textId="77777777" w:rsidR="00461DBA" w:rsidRDefault="00461DBA" w:rsidP="00461DBA">
      <w:pPr>
        <w:jc w:val="both"/>
      </w:pPr>
    </w:p>
    <w:p w14:paraId="7132B158" w14:textId="77777777" w:rsidR="00461DBA" w:rsidRDefault="00461DBA" w:rsidP="00461DBA">
      <w:pPr>
        <w:jc w:val="both"/>
      </w:pPr>
      <w:r>
        <w:t xml:space="preserve">Loop each line. </w:t>
      </w:r>
    </w:p>
    <w:p w14:paraId="40CA7395" w14:textId="77777777" w:rsidR="00461DBA" w:rsidRDefault="00461DBA" w:rsidP="00461DBA">
      <w:pPr>
        <w:jc w:val="both"/>
      </w:pPr>
      <w:r>
        <w:t xml:space="preserve">Parse each line into course name, course number, and course prerequisites </w:t>
      </w:r>
    </w:p>
    <w:p w14:paraId="31C0E349" w14:textId="77777777" w:rsidR="00461DBA" w:rsidRDefault="00461DBA" w:rsidP="00461DBA">
      <w:pPr>
        <w:jc w:val="both"/>
      </w:pPr>
    </w:p>
    <w:p w14:paraId="4FDC3E49" w14:textId="77777777" w:rsidR="00461DBA" w:rsidRDefault="00461DBA" w:rsidP="00461DBA">
      <w:pPr>
        <w:jc w:val="both"/>
      </w:pPr>
      <w:r>
        <w:lastRenderedPageBreak/>
        <w:t>Look up file format errors</w:t>
      </w:r>
    </w:p>
    <w:p w14:paraId="4F4E5D65" w14:textId="77777777" w:rsidR="00461DBA" w:rsidRDefault="00461DBA" w:rsidP="00461DBA">
      <w:pPr>
        <w:jc w:val="both"/>
      </w:pPr>
      <w:r>
        <w:tab/>
        <w:t>If found</w:t>
      </w:r>
    </w:p>
    <w:p w14:paraId="0C61D498" w14:textId="77777777" w:rsidR="00461DBA" w:rsidRDefault="00461DBA" w:rsidP="00461DBA">
      <w:pPr>
        <w:jc w:val="both"/>
      </w:pPr>
      <w:r>
        <w:t>Error message Display: “File not formatted properly.”</w:t>
      </w:r>
    </w:p>
    <w:p w14:paraId="20258A16" w14:textId="77777777" w:rsidR="00461DBA" w:rsidRDefault="00461DBA" w:rsidP="00461DBA">
      <w:pPr>
        <w:jc w:val="both"/>
      </w:pPr>
      <w:r>
        <w:t>End program</w:t>
      </w:r>
    </w:p>
    <w:p w14:paraId="5B2F30AD" w14:textId="77777777" w:rsidR="00461DBA" w:rsidRDefault="00461DBA" w:rsidP="00461DBA">
      <w:pPr>
        <w:jc w:val="both"/>
      </w:pPr>
      <w:r>
        <w:t>Look up the course title</w:t>
      </w:r>
    </w:p>
    <w:p w14:paraId="3C6B5003" w14:textId="77777777" w:rsidR="00461DBA" w:rsidRDefault="00461DBA" w:rsidP="00461DBA">
      <w:pPr>
        <w:jc w:val="both"/>
      </w:pPr>
      <w:r>
        <w:t xml:space="preserve">IF </w:t>
      </w:r>
      <w:proofErr w:type="spellStart"/>
      <w:r>
        <w:t>totalPrerequisites</w:t>
      </w:r>
      <w:proofErr w:type="spellEnd"/>
      <w:r>
        <w:t xml:space="preserve"> is found, Look up for course number </w:t>
      </w:r>
    </w:p>
    <w:p w14:paraId="7BE963E5" w14:textId="77777777" w:rsidR="00461DBA" w:rsidRDefault="00461DBA" w:rsidP="00461DBA">
      <w:pPr>
        <w:jc w:val="both"/>
      </w:pPr>
      <w:r>
        <w:t>add to array</w:t>
      </w:r>
    </w:p>
    <w:p w14:paraId="43AA3C1B" w14:textId="77777777" w:rsidR="00461DBA" w:rsidRDefault="00461DBA" w:rsidP="00461DBA">
      <w:pPr>
        <w:jc w:val="both"/>
      </w:pPr>
      <w:r>
        <w:t xml:space="preserve">IF course type parameters are less than two </w:t>
      </w:r>
    </w:p>
    <w:p w14:paraId="74D0B1A5" w14:textId="77777777" w:rsidR="00461DBA" w:rsidRDefault="00461DBA" w:rsidP="00461DBA">
      <w:pPr>
        <w:jc w:val="both"/>
      </w:pPr>
      <w:r>
        <w:t>Skip course type</w:t>
      </w:r>
    </w:p>
    <w:p w14:paraId="053BFEFB" w14:textId="77777777" w:rsidR="00461DBA" w:rsidRDefault="00461DBA" w:rsidP="00461DBA">
      <w:pPr>
        <w:jc w:val="both"/>
      </w:pPr>
      <w:r>
        <w:t>ELSE</w:t>
      </w:r>
    </w:p>
    <w:p w14:paraId="69B1965B" w14:textId="77777777" w:rsidR="00461DBA" w:rsidRDefault="00461DBA" w:rsidP="00461DBA">
      <w:pPr>
        <w:jc w:val="both"/>
      </w:pPr>
      <w:r>
        <w:t xml:space="preserve">Add course name, course number, &amp; course prerequisites to the hash table </w:t>
      </w:r>
    </w:p>
    <w:p w14:paraId="5CE22395" w14:textId="77777777" w:rsidR="00461DBA" w:rsidRDefault="00461DBA" w:rsidP="00461DBA">
      <w:pPr>
        <w:jc w:val="both"/>
      </w:pPr>
      <w:r>
        <w:t>IF course prerequisites exist</w:t>
      </w:r>
    </w:p>
    <w:p w14:paraId="6A7BF500" w14:textId="77777777" w:rsidR="00461DBA" w:rsidRDefault="00461DBA" w:rsidP="00461DBA">
      <w:pPr>
        <w:jc w:val="both"/>
      </w:pPr>
      <w:r>
        <w:t>check to see if course prerequisites are before the course add to the hash table</w:t>
      </w:r>
    </w:p>
    <w:p w14:paraId="3072F417" w14:textId="77777777" w:rsidR="00461DBA" w:rsidRDefault="00461DBA" w:rsidP="00461DBA">
      <w:pPr>
        <w:jc w:val="both"/>
      </w:pPr>
      <w:r>
        <w:t>IF course prerequisites are not found</w:t>
      </w:r>
    </w:p>
    <w:p w14:paraId="450AF032" w14:textId="77777777" w:rsidR="00461DBA" w:rsidRDefault="00461DBA" w:rsidP="00461DBA">
      <w:pPr>
        <w:jc w:val="both"/>
      </w:pPr>
      <w:r>
        <w:t xml:space="preserve">skip course </w:t>
      </w:r>
    </w:p>
    <w:p w14:paraId="4FAD7FD6" w14:textId="77777777" w:rsidR="00461DBA" w:rsidRDefault="00461DBA" w:rsidP="00461DBA">
      <w:pPr>
        <w:jc w:val="both"/>
      </w:pPr>
      <w:r>
        <w:t>display error msg: “Course not found.”</w:t>
      </w:r>
    </w:p>
    <w:p w14:paraId="4E0E0E22" w14:textId="77777777" w:rsidR="00461DBA" w:rsidRDefault="00461DBA" w:rsidP="00461DBA">
      <w:pPr>
        <w:jc w:val="both"/>
      </w:pPr>
      <w:r>
        <w:t>Create a function to Print Course information</w:t>
      </w:r>
    </w:p>
    <w:p w14:paraId="0C40FC95" w14:textId="77777777" w:rsidR="00461DBA" w:rsidRDefault="00461DBA" w:rsidP="00461DBA">
      <w:pPr>
        <w:jc w:val="both"/>
      </w:pPr>
      <w:r>
        <w:t>If any Print the course name. Course number and course prerequisites</w:t>
      </w:r>
    </w:p>
    <w:p w14:paraId="34268585" w14:textId="77777777" w:rsidR="00461DBA" w:rsidRDefault="00461DBA" w:rsidP="00461DBA">
      <w:pPr>
        <w:jc w:val="both"/>
      </w:pPr>
      <w:r>
        <w:t>Print Schedule sample</w:t>
      </w:r>
    </w:p>
    <w:p w14:paraId="44DD0B4B" w14:textId="77777777" w:rsidR="00461DBA" w:rsidRDefault="00461DBA" w:rsidP="00461DBA">
      <w:pPr>
        <w:jc w:val="both"/>
      </w:pPr>
      <w:r>
        <w:t>Loop through each course in the vector</w:t>
      </w:r>
    </w:p>
    <w:p w14:paraId="6F071D20" w14:textId="77777777" w:rsidR="00461DBA" w:rsidRDefault="00461DBA" w:rsidP="00461DBA">
      <w:pPr>
        <w:jc w:val="both"/>
      </w:pPr>
      <w:r>
        <w:t>Print course info (course name, Course number, and course prerequisites)</w:t>
      </w:r>
    </w:p>
    <w:p w14:paraId="7EF54F81" w14:textId="77777777" w:rsidR="00461DBA" w:rsidRDefault="00461DBA" w:rsidP="00461DBA">
      <w:pPr>
        <w:jc w:val="both"/>
      </w:pPr>
      <w:r>
        <w:t>Add total count for course prerequisites</w:t>
      </w:r>
    </w:p>
    <w:p w14:paraId="23F803DF" w14:textId="77777777" w:rsidR="00461DBA" w:rsidRDefault="00461DBA" w:rsidP="00461DBA">
      <w:pPr>
        <w:jc w:val="both"/>
      </w:pPr>
      <w:r>
        <w:t xml:space="preserve">Return Total Prerequisites </w:t>
      </w:r>
    </w:p>
    <w:p w14:paraId="7CB94D29" w14:textId="77777777" w:rsidR="00461DBA" w:rsidRDefault="00461DBA" w:rsidP="00461DBA">
      <w:pPr>
        <w:jc w:val="both"/>
      </w:pPr>
      <w:r>
        <w:lastRenderedPageBreak/>
        <w:t>Get all course number list</w:t>
      </w:r>
    </w:p>
    <w:p w14:paraId="6BD22536" w14:textId="77777777" w:rsidR="00461DBA" w:rsidRDefault="00461DBA" w:rsidP="00461DBA">
      <w:pPr>
        <w:jc w:val="both"/>
      </w:pPr>
      <w:r>
        <w:t>Sort the list</w:t>
      </w:r>
    </w:p>
    <w:p w14:paraId="77EA8A9D" w14:textId="77777777" w:rsidR="00461DBA" w:rsidRDefault="00461DBA" w:rsidP="00461DBA">
      <w:pPr>
        <w:jc w:val="both"/>
      </w:pPr>
      <w:r>
        <w:t>Print the sorted list of course number</w:t>
      </w:r>
    </w:p>
    <w:p w14:paraId="7BD4AEEE" w14:textId="77777777" w:rsidR="00461DBA" w:rsidRDefault="00461DBA" w:rsidP="00461DBA">
      <w:pPr>
        <w:jc w:val="both"/>
      </w:pPr>
      <w:r>
        <w:t>Create a function to print out the info on a course and its Prerequisites</w:t>
      </w:r>
    </w:p>
    <w:p w14:paraId="2947D114" w14:textId="77777777" w:rsidR="00461DBA" w:rsidRDefault="00461DBA" w:rsidP="00461DBA">
      <w:pPr>
        <w:jc w:val="both"/>
      </w:pPr>
      <w:r>
        <w:t>If course null</w:t>
      </w:r>
    </w:p>
    <w:p w14:paraId="432CC668" w14:textId="77777777" w:rsidR="00461DBA" w:rsidRDefault="00461DBA" w:rsidP="00461DBA">
      <w:pPr>
        <w:jc w:val="both"/>
      </w:pPr>
      <w:r>
        <w:t>Print Course Info</w:t>
      </w:r>
    </w:p>
    <w:p w14:paraId="78DDAB5C" w14:textId="27C44AF7" w:rsidR="00461DBA" w:rsidRDefault="00461DBA" w:rsidP="00461DBA">
      <w:pPr>
        <w:jc w:val="both"/>
      </w:pPr>
      <w:r>
        <w:t>Print All</w:t>
      </w:r>
    </w:p>
    <w:p w14:paraId="0CBD0EF0" w14:textId="77777777" w:rsidR="00461DBA" w:rsidRDefault="00461DBA" w:rsidP="00461DBA">
      <w:pPr>
        <w:jc w:val="both"/>
      </w:pPr>
    </w:p>
    <w:p w14:paraId="3A4472F0" w14:textId="05D14640" w:rsidR="00461DBA" w:rsidRDefault="00461DBA" w:rsidP="00461DBA">
      <w:pPr>
        <w:jc w:val="both"/>
      </w:pPr>
      <w:r>
        <w:t xml:space="preserve">Binary Table </w:t>
      </w:r>
      <w:proofErr w:type="spellStart"/>
      <w:r>
        <w:t>Psuedocode</w:t>
      </w:r>
      <w:proofErr w:type="spellEnd"/>
    </w:p>
    <w:p w14:paraId="39325E50" w14:textId="77777777" w:rsidR="00461DBA" w:rsidRDefault="00461DBA" w:rsidP="00461DBA">
      <w:pPr>
        <w:jc w:val="both"/>
      </w:pPr>
    </w:p>
    <w:p w14:paraId="2D60D4DF" w14:textId="77777777" w:rsidR="00461DBA" w:rsidRDefault="00461DBA" w:rsidP="00461DBA">
      <w:pPr>
        <w:jc w:val="both"/>
      </w:pPr>
      <w:r>
        <w:t xml:space="preserve">. Create a List for: </w:t>
      </w:r>
      <w:proofErr w:type="spellStart"/>
      <w:proofErr w:type="gramStart"/>
      <w:r>
        <w:t>courseNumber</w:t>
      </w:r>
      <w:proofErr w:type="spellEnd"/>
      <w:proofErr w:type="gramEnd"/>
      <w:r>
        <w:t xml:space="preserve">, </w:t>
      </w:r>
      <w:proofErr w:type="spellStart"/>
      <w:r>
        <w:t>courseTitle</w:t>
      </w:r>
      <w:proofErr w:type="spellEnd"/>
      <w:r>
        <w:t>, prerequisites.</w:t>
      </w:r>
    </w:p>
    <w:p w14:paraId="76D335D1" w14:textId="77777777" w:rsidR="00461DBA" w:rsidRDefault="00461DBA" w:rsidP="00461DBA">
      <w:pPr>
        <w:jc w:val="both"/>
      </w:pPr>
      <w:r>
        <w:t xml:space="preserve">2. Create a </w:t>
      </w:r>
      <w:proofErr w:type="spellStart"/>
      <w:r>
        <w:t>BinarySearchTree</w:t>
      </w:r>
      <w:proofErr w:type="spellEnd"/>
      <w:r>
        <w:t xml:space="preserve"> class with methods to insert and search nodes.</w:t>
      </w:r>
    </w:p>
    <w:p w14:paraId="1FC485B8" w14:textId="77777777" w:rsidR="00461DBA" w:rsidRDefault="00461DBA" w:rsidP="00461DBA">
      <w:pPr>
        <w:jc w:val="both"/>
      </w:pPr>
      <w:r>
        <w:t xml:space="preserve">3. Initialize an empty </w:t>
      </w:r>
      <w:proofErr w:type="spellStart"/>
      <w:r>
        <w:t>BinarySearchTree</w:t>
      </w:r>
      <w:proofErr w:type="spellEnd"/>
      <w:r>
        <w:t xml:space="preserve"> named `</w:t>
      </w:r>
      <w:proofErr w:type="spellStart"/>
      <w:r>
        <w:t>courseTree</w:t>
      </w:r>
      <w:proofErr w:type="spellEnd"/>
      <w:r>
        <w:t>`.</w:t>
      </w:r>
    </w:p>
    <w:p w14:paraId="514AA1CF" w14:textId="77777777" w:rsidR="00461DBA" w:rsidRDefault="00461DBA" w:rsidP="00461DBA">
      <w:pPr>
        <w:jc w:val="both"/>
      </w:pPr>
      <w:r>
        <w:t>4. Try opening file:</w:t>
      </w:r>
    </w:p>
    <w:p w14:paraId="372E645B" w14:textId="77777777" w:rsidR="00461DBA" w:rsidRDefault="00461DBA" w:rsidP="00461DBA">
      <w:pPr>
        <w:jc w:val="both"/>
      </w:pPr>
      <w:r>
        <w:t xml:space="preserve">   try</w:t>
      </w:r>
    </w:p>
    <w:p w14:paraId="09CCCEF4" w14:textId="77777777" w:rsidR="00461DBA" w:rsidRDefault="00461DBA" w:rsidP="00461DBA">
      <w:pPr>
        <w:jc w:val="both"/>
      </w:pPr>
      <w:r>
        <w:t xml:space="preserve">       Open file "courses.txt" for reading</w:t>
      </w:r>
    </w:p>
    <w:p w14:paraId="112C1C98" w14:textId="77777777" w:rsidR="00461DBA" w:rsidRDefault="00461DBA" w:rsidP="00461DBA">
      <w:pPr>
        <w:jc w:val="both"/>
      </w:pPr>
      <w:r>
        <w:t xml:space="preserve">   catch any </w:t>
      </w:r>
      <w:proofErr w:type="spellStart"/>
      <w:r>
        <w:t>IOErrors</w:t>
      </w:r>
      <w:proofErr w:type="spellEnd"/>
      <w:r>
        <w:t>:</w:t>
      </w:r>
    </w:p>
    <w:p w14:paraId="64519E4D" w14:textId="77777777" w:rsidR="00461DBA" w:rsidRDefault="00461DBA" w:rsidP="00461DBA">
      <w:pPr>
        <w:jc w:val="both"/>
      </w:pPr>
      <w:r>
        <w:t xml:space="preserve">       Print "Error: Unable to open file."</w:t>
      </w:r>
    </w:p>
    <w:p w14:paraId="2A32DAD2" w14:textId="77777777" w:rsidR="00461DBA" w:rsidRDefault="00461DBA" w:rsidP="00461DBA">
      <w:pPr>
        <w:jc w:val="both"/>
      </w:pPr>
      <w:r>
        <w:t xml:space="preserve">       Exit program</w:t>
      </w:r>
    </w:p>
    <w:p w14:paraId="7C0184E0" w14:textId="77777777" w:rsidR="00461DBA" w:rsidRDefault="00461DBA" w:rsidP="00461DBA">
      <w:pPr>
        <w:jc w:val="both"/>
      </w:pPr>
      <w:r>
        <w:t>5. Read the file:</w:t>
      </w:r>
    </w:p>
    <w:p w14:paraId="6153765D" w14:textId="77777777" w:rsidR="00461DBA" w:rsidRDefault="00461DBA" w:rsidP="00461DBA">
      <w:pPr>
        <w:jc w:val="both"/>
      </w:pPr>
      <w:r>
        <w:t xml:space="preserve">   for each line in file:</w:t>
      </w:r>
    </w:p>
    <w:p w14:paraId="59F0CAB0" w14:textId="77777777" w:rsidR="00461DBA" w:rsidRDefault="00461DBA" w:rsidP="00461DBA">
      <w:pPr>
        <w:jc w:val="both"/>
      </w:pPr>
      <w:r>
        <w:t xml:space="preserve">       Strip any leading/trailing whitespace from the line</w:t>
      </w:r>
    </w:p>
    <w:p w14:paraId="059CBA47" w14:textId="77777777" w:rsidR="00461DBA" w:rsidRDefault="00461DBA" w:rsidP="00461DBA">
      <w:pPr>
        <w:jc w:val="both"/>
      </w:pPr>
      <w:r>
        <w:t xml:space="preserve">       If the line is empty or starts with a comment character (# or //):</w:t>
      </w:r>
    </w:p>
    <w:p w14:paraId="68A2DE54" w14:textId="77777777" w:rsidR="00461DBA" w:rsidRDefault="00461DBA" w:rsidP="00461DBA">
      <w:pPr>
        <w:jc w:val="both"/>
      </w:pPr>
      <w:r>
        <w:lastRenderedPageBreak/>
        <w:t xml:space="preserve">           Continue to the next line</w:t>
      </w:r>
    </w:p>
    <w:p w14:paraId="4B38209F" w14:textId="77777777" w:rsidR="00461DBA" w:rsidRDefault="00461DBA" w:rsidP="00461DBA">
      <w:pPr>
        <w:jc w:val="both"/>
      </w:pPr>
      <w:r>
        <w:t xml:space="preserve">       Split the line into components based on a delimiter (e.g., comma, tab):</w:t>
      </w:r>
    </w:p>
    <w:p w14:paraId="43484103" w14:textId="77777777" w:rsidR="00461DBA" w:rsidRDefault="00461DBA" w:rsidP="00461DBA">
      <w:pPr>
        <w:jc w:val="both"/>
      </w:pPr>
      <w:r>
        <w:t xml:space="preserve">       </w:t>
      </w:r>
      <w:proofErr w:type="spellStart"/>
      <w:r>
        <w:t>course_data</w:t>
      </w:r>
      <w:proofErr w:type="spellEnd"/>
      <w:r>
        <w:t xml:space="preserve"> = </w:t>
      </w:r>
      <w:proofErr w:type="gramStart"/>
      <w:r>
        <w:t>split(</w:t>
      </w:r>
      <w:proofErr w:type="gramEnd"/>
      <w:r>
        <w:t>line, delimiter)</w:t>
      </w:r>
    </w:p>
    <w:p w14:paraId="45F2F458" w14:textId="77777777" w:rsidR="00461DBA" w:rsidRDefault="00461DBA" w:rsidP="00461DBA">
      <w:pPr>
        <w:jc w:val="both"/>
      </w:pPr>
      <w:r>
        <w:t xml:space="preserve">       If the number of components is less than 2:</w:t>
      </w:r>
    </w:p>
    <w:p w14:paraId="1494AF29" w14:textId="77777777" w:rsidR="00461DBA" w:rsidRDefault="00461DBA" w:rsidP="00461DBA">
      <w:pPr>
        <w:jc w:val="both"/>
      </w:pPr>
      <w:r>
        <w:t xml:space="preserve">           Print "Error: Insufficient data in line [line number]."</w:t>
      </w:r>
    </w:p>
    <w:p w14:paraId="27106D8C" w14:textId="77777777" w:rsidR="00461DBA" w:rsidRDefault="00461DBA" w:rsidP="00461DBA">
      <w:pPr>
        <w:jc w:val="both"/>
      </w:pPr>
      <w:r>
        <w:t xml:space="preserve">           Continue to the next line</w:t>
      </w:r>
    </w:p>
    <w:p w14:paraId="3C47496F" w14:textId="77777777" w:rsidR="00461DBA" w:rsidRDefault="00461DBA" w:rsidP="00461DBA">
      <w:pPr>
        <w:jc w:val="both"/>
      </w:pPr>
      <w:r>
        <w:t xml:space="preserve">       Extract </w:t>
      </w:r>
      <w:proofErr w:type="spellStart"/>
      <w:r>
        <w:t>courseNumber</w:t>
      </w:r>
      <w:proofErr w:type="spellEnd"/>
      <w:r>
        <w:t xml:space="preserve">, </w:t>
      </w:r>
      <w:proofErr w:type="spellStart"/>
      <w:r>
        <w:t>courseTitle</w:t>
      </w:r>
      <w:proofErr w:type="spellEnd"/>
      <w:r>
        <w:t xml:space="preserve"> from </w:t>
      </w:r>
      <w:proofErr w:type="spellStart"/>
      <w:r>
        <w:t>courseData</w:t>
      </w:r>
      <w:proofErr w:type="spellEnd"/>
    </w:p>
    <w:p w14:paraId="15D8FC4C" w14:textId="77777777" w:rsidR="00461DBA" w:rsidRDefault="00461DBA" w:rsidP="00461DBA">
      <w:pPr>
        <w:jc w:val="both"/>
      </w:pPr>
      <w:r>
        <w:t xml:space="preserve">       Create an empty list for prerequisites</w:t>
      </w:r>
    </w:p>
    <w:p w14:paraId="4053A256" w14:textId="77777777" w:rsidR="00461DBA" w:rsidRDefault="00461DBA" w:rsidP="00461DBA">
      <w:pPr>
        <w:jc w:val="both"/>
      </w:pPr>
      <w:r>
        <w:t xml:space="preserve">       If there are more components (indicating prerequisites are provided):</w:t>
      </w:r>
    </w:p>
    <w:p w14:paraId="638795F5" w14:textId="77777777" w:rsidR="00461DBA" w:rsidRDefault="00461DBA" w:rsidP="00461DBA">
      <w:pPr>
        <w:jc w:val="both"/>
      </w:pPr>
      <w:r>
        <w:t xml:space="preserve">           Extract and split prerequisites string, add them to prerequisites list</w:t>
      </w:r>
    </w:p>
    <w:p w14:paraId="6390B43D" w14:textId="77777777" w:rsidR="00461DBA" w:rsidRDefault="00461DBA" w:rsidP="00461DBA">
      <w:pPr>
        <w:jc w:val="both"/>
      </w:pPr>
      <w:r>
        <w:t xml:space="preserve">           For each prerequisite in prerequisites list:</w:t>
      </w:r>
    </w:p>
    <w:p w14:paraId="415F7901" w14:textId="77777777" w:rsidR="00461DBA" w:rsidRDefault="00461DBA" w:rsidP="00461DBA">
      <w:pPr>
        <w:jc w:val="both"/>
      </w:pPr>
      <w:r>
        <w:t xml:space="preserve">               If prerequisite not found in </w:t>
      </w:r>
      <w:proofErr w:type="spellStart"/>
      <w:r>
        <w:t>courseTree</w:t>
      </w:r>
      <w:proofErr w:type="spellEnd"/>
      <w:r>
        <w:t>:</w:t>
      </w:r>
    </w:p>
    <w:p w14:paraId="06B1E3F9" w14:textId="77777777" w:rsidR="00461DBA" w:rsidRDefault="00461DBA" w:rsidP="00461DBA">
      <w:pPr>
        <w:jc w:val="both"/>
      </w:pPr>
      <w:r>
        <w:t xml:space="preserve">                   Print "Error: Prerequisite [prerequisite] not found in file."</w:t>
      </w:r>
    </w:p>
    <w:p w14:paraId="71837B4E" w14:textId="77777777" w:rsidR="00461DBA" w:rsidRDefault="00461DBA" w:rsidP="00461DBA">
      <w:pPr>
        <w:jc w:val="both"/>
      </w:pPr>
      <w:r>
        <w:t xml:space="preserve">                   Continue to the next line</w:t>
      </w:r>
    </w:p>
    <w:p w14:paraId="5C1E53D9" w14:textId="77777777" w:rsidR="00461DBA" w:rsidRDefault="00461DBA" w:rsidP="00461DBA">
      <w:pPr>
        <w:jc w:val="both"/>
      </w:pPr>
      <w:r>
        <w:t xml:space="preserve">       Create a Course object with </w:t>
      </w:r>
      <w:proofErr w:type="spellStart"/>
      <w:proofErr w:type="gramStart"/>
      <w:r>
        <w:t>courseNumber</w:t>
      </w:r>
      <w:proofErr w:type="spellEnd"/>
      <w:proofErr w:type="gramEnd"/>
      <w:r>
        <w:t xml:space="preserve">, </w:t>
      </w:r>
      <w:proofErr w:type="spellStart"/>
      <w:r>
        <w:t>courseTitle</w:t>
      </w:r>
      <w:proofErr w:type="spellEnd"/>
      <w:r>
        <w:t>, and prerequisites list.</w:t>
      </w:r>
    </w:p>
    <w:p w14:paraId="1283970F" w14:textId="77777777" w:rsidR="00461DBA" w:rsidRDefault="00461DBA" w:rsidP="00461DBA">
      <w:pPr>
        <w:jc w:val="both"/>
      </w:pPr>
      <w:r>
        <w:t xml:space="preserve">       Insert the Course object into </w:t>
      </w:r>
      <w:proofErr w:type="spellStart"/>
      <w:r>
        <w:t>courseTree</w:t>
      </w:r>
      <w:proofErr w:type="spellEnd"/>
      <w:r>
        <w:t xml:space="preserve"> using </w:t>
      </w:r>
      <w:proofErr w:type="spellStart"/>
      <w:r>
        <w:t>courseNumber</w:t>
      </w:r>
      <w:proofErr w:type="spellEnd"/>
      <w:r>
        <w:t xml:space="preserve"> as the key.</w:t>
      </w:r>
    </w:p>
    <w:p w14:paraId="5D46CB27" w14:textId="77777777" w:rsidR="00461DBA" w:rsidRDefault="00461DBA" w:rsidP="00461DBA">
      <w:pPr>
        <w:jc w:val="both"/>
      </w:pPr>
      <w:r>
        <w:t>6. Close the file</w:t>
      </w:r>
    </w:p>
    <w:p w14:paraId="7FEC738D" w14:textId="77777777" w:rsidR="00461DBA" w:rsidRDefault="00461DBA" w:rsidP="00461DBA">
      <w:pPr>
        <w:jc w:val="both"/>
      </w:pPr>
      <w:r>
        <w:t>7. End</w:t>
      </w:r>
    </w:p>
    <w:p w14:paraId="2D19E701" w14:textId="77777777" w:rsidR="00461DBA" w:rsidRDefault="00461DBA" w:rsidP="00461DBA">
      <w:pPr>
        <w:jc w:val="both"/>
      </w:pPr>
    </w:p>
    <w:p w14:paraId="55BFD1BA" w14:textId="77777777" w:rsidR="00461DBA" w:rsidRDefault="00461DBA" w:rsidP="00461DBA">
      <w:pPr>
        <w:jc w:val="both"/>
      </w:pPr>
      <w:r>
        <w:t>1. Define a function `</w:t>
      </w:r>
      <w:proofErr w:type="spellStart"/>
      <w:r>
        <w:t>printCourse</w:t>
      </w:r>
      <w:proofErr w:type="spellEnd"/>
      <w:r>
        <w:t>(course)`:</w:t>
      </w:r>
    </w:p>
    <w:p w14:paraId="3ADDA789" w14:textId="77777777" w:rsidR="00461DBA" w:rsidRDefault="00461DBA" w:rsidP="00461DBA">
      <w:pPr>
        <w:jc w:val="both"/>
      </w:pPr>
      <w:r>
        <w:t xml:space="preserve">   - Print </w:t>
      </w:r>
      <w:proofErr w:type="spellStart"/>
      <w:proofErr w:type="gramStart"/>
      <w:r>
        <w:t>course.courseNumber</w:t>
      </w:r>
      <w:proofErr w:type="spellEnd"/>
      <w:proofErr w:type="gramEnd"/>
      <w:r>
        <w:t xml:space="preserve">, </w:t>
      </w:r>
      <w:proofErr w:type="spellStart"/>
      <w:r>
        <w:t>course.courseTitle</w:t>
      </w:r>
      <w:proofErr w:type="spellEnd"/>
    </w:p>
    <w:p w14:paraId="6470F9E0" w14:textId="77777777" w:rsidR="00461DBA" w:rsidRDefault="00461DBA" w:rsidP="00461DBA">
      <w:pPr>
        <w:jc w:val="both"/>
      </w:pPr>
      <w:r>
        <w:t xml:space="preserve">   - If </w:t>
      </w:r>
      <w:proofErr w:type="spellStart"/>
      <w:proofErr w:type="gramStart"/>
      <w:r>
        <w:t>course.prerequisites</w:t>
      </w:r>
      <w:proofErr w:type="spellEnd"/>
      <w:proofErr w:type="gramEnd"/>
      <w:r>
        <w:t xml:space="preserve"> is not empty:</w:t>
      </w:r>
    </w:p>
    <w:p w14:paraId="5D2EEEAC" w14:textId="77777777" w:rsidR="00461DBA" w:rsidRDefault="00461DBA" w:rsidP="00461DBA">
      <w:pPr>
        <w:jc w:val="both"/>
      </w:pPr>
      <w:r>
        <w:t xml:space="preserve">       Print "Prerequisites: "</w:t>
      </w:r>
    </w:p>
    <w:p w14:paraId="6C8736B1" w14:textId="77777777" w:rsidR="00461DBA" w:rsidRDefault="00461DBA" w:rsidP="00461DBA">
      <w:pPr>
        <w:jc w:val="both"/>
      </w:pPr>
      <w:r>
        <w:lastRenderedPageBreak/>
        <w:t xml:space="preserve">       for each prerequisite in </w:t>
      </w:r>
      <w:proofErr w:type="spellStart"/>
      <w:proofErr w:type="gramStart"/>
      <w:r>
        <w:t>course.prerequisites</w:t>
      </w:r>
      <w:proofErr w:type="spellEnd"/>
      <w:proofErr w:type="gramEnd"/>
      <w:r>
        <w:t>:</w:t>
      </w:r>
    </w:p>
    <w:p w14:paraId="1A4A07F5" w14:textId="77777777" w:rsidR="00461DBA" w:rsidRDefault="00461DBA" w:rsidP="00461DBA">
      <w:pPr>
        <w:jc w:val="both"/>
      </w:pPr>
      <w:r>
        <w:t xml:space="preserve">           Print prerequisite</w:t>
      </w:r>
    </w:p>
    <w:p w14:paraId="25200BF6" w14:textId="77777777" w:rsidR="00461DBA" w:rsidRDefault="00461DBA" w:rsidP="00461DBA">
      <w:pPr>
        <w:jc w:val="both"/>
      </w:pPr>
      <w:r>
        <w:t xml:space="preserve">   - Print a newline for separation</w:t>
      </w:r>
    </w:p>
    <w:p w14:paraId="59779A8E" w14:textId="77777777" w:rsidR="00461DBA" w:rsidRDefault="00461DBA" w:rsidP="00461DBA">
      <w:pPr>
        <w:jc w:val="both"/>
      </w:pPr>
      <w:r>
        <w:t>2. Define a function `</w:t>
      </w:r>
      <w:proofErr w:type="spellStart"/>
      <w:r>
        <w:t>printCourseTree</w:t>
      </w:r>
      <w:proofErr w:type="spellEnd"/>
      <w:r>
        <w:t>(</w:t>
      </w:r>
      <w:proofErr w:type="spellStart"/>
      <w:r>
        <w:t>courseTree</w:t>
      </w:r>
      <w:proofErr w:type="spellEnd"/>
      <w:r>
        <w:t>)`:</w:t>
      </w:r>
    </w:p>
    <w:p w14:paraId="5C7130A5" w14:textId="77777777" w:rsidR="00461DBA" w:rsidRDefault="00461DBA" w:rsidP="00461DBA">
      <w:pPr>
        <w:jc w:val="both"/>
      </w:pPr>
      <w:r>
        <w:t xml:space="preserve">   - Perform an in-order traversal of `</w:t>
      </w:r>
      <w:proofErr w:type="spellStart"/>
      <w:r>
        <w:t>courseTree</w:t>
      </w:r>
      <w:proofErr w:type="spellEnd"/>
      <w:r>
        <w:t>`:</w:t>
      </w:r>
    </w:p>
    <w:p w14:paraId="7D641BD4" w14:textId="77777777" w:rsidR="00461DBA" w:rsidRDefault="00461DBA" w:rsidP="00461DBA">
      <w:pPr>
        <w:jc w:val="both"/>
      </w:pPr>
      <w:r>
        <w:t xml:space="preserve">       If current node is not null:</w:t>
      </w:r>
    </w:p>
    <w:p w14:paraId="048C97D2" w14:textId="77777777" w:rsidR="00461DBA" w:rsidRDefault="00461DBA" w:rsidP="00461DBA">
      <w:pPr>
        <w:jc w:val="both"/>
      </w:pPr>
      <w:r>
        <w:t xml:space="preserve">           Recursively print left subtree</w:t>
      </w:r>
    </w:p>
    <w:p w14:paraId="20A8F3E3" w14:textId="77777777" w:rsidR="00461DBA" w:rsidRDefault="00461DBA" w:rsidP="00461DBA">
      <w:pPr>
        <w:jc w:val="both"/>
      </w:pPr>
      <w:r>
        <w:t xml:space="preserve">           Print current node (call `</w:t>
      </w:r>
      <w:proofErr w:type="spellStart"/>
      <w:proofErr w:type="gramStart"/>
      <w:r>
        <w:t>printCourse</w:t>
      </w:r>
      <w:proofErr w:type="spellEnd"/>
      <w:r>
        <w:t>(</w:t>
      </w:r>
      <w:proofErr w:type="spellStart"/>
      <w:proofErr w:type="gramEnd"/>
      <w:r>
        <w:t>currentNode.data</w:t>
      </w:r>
      <w:proofErr w:type="spellEnd"/>
      <w:r>
        <w:t>)`)</w:t>
      </w:r>
    </w:p>
    <w:p w14:paraId="0CA0FF78" w14:textId="77777777" w:rsidR="00461DBA" w:rsidRDefault="00461DBA" w:rsidP="00461DBA">
      <w:pPr>
        <w:jc w:val="both"/>
      </w:pPr>
      <w:r>
        <w:t xml:space="preserve">           Recursively print right subtree</w:t>
      </w:r>
    </w:p>
    <w:p w14:paraId="123E3BA1" w14:textId="17755452" w:rsidR="00461DBA" w:rsidRDefault="00461DBA" w:rsidP="00461DBA">
      <w:pPr>
        <w:jc w:val="both"/>
      </w:pPr>
      <w:r>
        <w:t>3. Call `</w:t>
      </w:r>
      <w:proofErr w:type="spellStart"/>
      <w:r>
        <w:t>printCourseTree</w:t>
      </w:r>
      <w:proofErr w:type="spellEnd"/>
      <w:r>
        <w:t>(</w:t>
      </w:r>
      <w:proofErr w:type="spellStart"/>
      <w:r>
        <w:t>courseTree</w:t>
      </w:r>
      <w:proofErr w:type="spellEnd"/>
      <w:r>
        <w:t>)` to print all course information stored in the binary search tree.</w:t>
      </w:r>
    </w:p>
    <w:p w14:paraId="5B081151" w14:textId="77777777" w:rsidR="00461DBA" w:rsidRDefault="00461DBA" w:rsidP="00461DBA">
      <w:pPr>
        <w:jc w:val="both"/>
      </w:pPr>
    </w:p>
    <w:p w14:paraId="1B99E6D3" w14:textId="77777777" w:rsidR="00461DBA" w:rsidRDefault="00461DBA" w:rsidP="00461DBA">
      <w:pPr>
        <w:pStyle w:val="Heading1"/>
      </w:pPr>
      <w:r>
        <w:t>Run Time Analysis</w:t>
      </w:r>
    </w:p>
    <w:tbl>
      <w:tblPr>
        <w:tblStyle w:val="TableGrid"/>
        <w:tblW w:w="0" w:type="auto"/>
        <w:tblInd w:w="0" w:type="dxa"/>
        <w:tblLook w:val="04A0" w:firstRow="1" w:lastRow="0" w:firstColumn="1" w:lastColumn="0" w:noHBand="0" w:noVBand="1"/>
      </w:tblPr>
      <w:tblGrid>
        <w:gridCol w:w="1435"/>
        <w:gridCol w:w="2520"/>
        <w:gridCol w:w="3057"/>
        <w:gridCol w:w="2338"/>
      </w:tblGrid>
      <w:tr w:rsidR="00461DBA" w14:paraId="599DB77C" w14:textId="77777777" w:rsidTr="00461DBA">
        <w:tc>
          <w:tcPr>
            <w:tcW w:w="1435" w:type="dxa"/>
            <w:tcBorders>
              <w:top w:val="single" w:sz="4" w:space="0" w:color="auto"/>
              <w:left w:val="single" w:sz="4" w:space="0" w:color="auto"/>
              <w:bottom w:val="single" w:sz="4" w:space="0" w:color="auto"/>
              <w:right w:val="single" w:sz="4" w:space="0" w:color="auto"/>
            </w:tcBorders>
            <w:vAlign w:val="center"/>
          </w:tcPr>
          <w:p w14:paraId="7A38FFD2" w14:textId="77777777" w:rsidR="00461DBA" w:rsidRDefault="00461DBA">
            <w:pPr>
              <w:jc w:val="cente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77BB0CF4" w14:textId="77777777" w:rsidR="00461DBA" w:rsidRDefault="00461DBA">
            <w:pPr>
              <w:jc w:val="center"/>
              <w:rPr>
                <w:b/>
                <w:bCs/>
              </w:rPr>
            </w:pPr>
            <w:r>
              <w:rPr>
                <w:b/>
                <w:bCs/>
              </w:rPr>
              <w:t>Vector</w:t>
            </w:r>
          </w:p>
        </w:tc>
        <w:tc>
          <w:tcPr>
            <w:tcW w:w="3057" w:type="dxa"/>
            <w:tcBorders>
              <w:top w:val="single" w:sz="4" w:space="0" w:color="auto"/>
              <w:left w:val="single" w:sz="4" w:space="0" w:color="auto"/>
              <w:bottom w:val="single" w:sz="4" w:space="0" w:color="auto"/>
              <w:right w:val="single" w:sz="4" w:space="0" w:color="auto"/>
            </w:tcBorders>
            <w:vAlign w:val="center"/>
            <w:hideMark/>
          </w:tcPr>
          <w:p w14:paraId="5DECDB9C" w14:textId="77777777" w:rsidR="00461DBA" w:rsidRDefault="00461DBA">
            <w:pPr>
              <w:jc w:val="center"/>
              <w:rPr>
                <w:b/>
                <w:bCs/>
              </w:rPr>
            </w:pPr>
            <w:r>
              <w:rPr>
                <w:b/>
                <w:bCs/>
              </w:rPr>
              <w:t>Hash Table</w:t>
            </w:r>
          </w:p>
        </w:tc>
        <w:tc>
          <w:tcPr>
            <w:tcW w:w="2338" w:type="dxa"/>
            <w:tcBorders>
              <w:top w:val="single" w:sz="4" w:space="0" w:color="auto"/>
              <w:left w:val="single" w:sz="4" w:space="0" w:color="auto"/>
              <w:bottom w:val="single" w:sz="4" w:space="0" w:color="auto"/>
              <w:right w:val="single" w:sz="4" w:space="0" w:color="auto"/>
            </w:tcBorders>
            <w:vAlign w:val="center"/>
            <w:hideMark/>
          </w:tcPr>
          <w:p w14:paraId="62B1C9F5" w14:textId="77777777" w:rsidR="00461DBA" w:rsidRDefault="00461DBA">
            <w:pPr>
              <w:jc w:val="center"/>
              <w:rPr>
                <w:b/>
                <w:bCs/>
              </w:rPr>
            </w:pPr>
            <w:r>
              <w:rPr>
                <w:b/>
                <w:bCs/>
              </w:rPr>
              <w:t>Binary Tree</w:t>
            </w:r>
          </w:p>
        </w:tc>
      </w:tr>
      <w:tr w:rsidR="00461DBA" w14:paraId="3CD99995" w14:textId="77777777" w:rsidTr="00461DBA">
        <w:tc>
          <w:tcPr>
            <w:tcW w:w="1435" w:type="dxa"/>
            <w:tcBorders>
              <w:top w:val="single" w:sz="4" w:space="0" w:color="auto"/>
              <w:left w:val="single" w:sz="4" w:space="0" w:color="auto"/>
              <w:bottom w:val="single" w:sz="4" w:space="0" w:color="auto"/>
              <w:right w:val="single" w:sz="4" w:space="0" w:color="auto"/>
            </w:tcBorders>
            <w:vAlign w:val="center"/>
            <w:hideMark/>
          </w:tcPr>
          <w:p w14:paraId="1294F714" w14:textId="77777777" w:rsidR="00461DBA" w:rsidRDefault="00461DBA">
            <w:pPr>
              <w:jc w:val="center"/>
              <w:rPr>
                <w:b/>
                <w:bCs/>
              </w:rPr>
            </w:pPr>
            <w:r>
              <w:rPr>
                <w:b/>
                <w:bCs/>
              </w:rPr>
              <w:t>Loading Data</w:t>
            </w:r>
          </w:p>
        </w:tc>
        <w:tc>
          <w:tcPr>
            <w:tcW w:w="2520" w:type="dxa"/>
            <w:tcBorders>
              <w:top w:val="single" w:sz="4" w:space="0" w:color="auto"/>
              <w:left w:val="single" w:sz="4" w:space="0" w:color="auto"/>
              <w:bottom w:val="single" w:sz="4" w:space="0" w:color="auto"/>
              <w:right w:val="single" w:sz="4" w:space="0" w:color="auto"/>
            </w:tcBorders>
            <w:vAlign w:val="center"/>
            <w:hideMark/>
          </w:tcPr>
          <w:p w14:paraId="77D7645F" w14:textId="77777777" w:rsidR="00461DBA" w:rsidRDefault="00461DBA">
            <w:pPr>
              <w:jc w:val="center"/>
            </w:pPr>
            <w:proofErr w:type="gramStart"/>
            <w:r>
              <w:t>O(</w:t>
            </w:r>
            <w:proofErr w:type="gramEnd"/>
            <w:r>
              <w:t>1)</w:t>
            </w:r>
          </w:p>
        </w:tc>
        <w:tc>
          <w:tcPr>
            <w:tcW w:w="3057" w:type="dxa"/>
            <w:tcBorders>
              <w:top w:val="single" w:sz="4" w:space="0" w:color="auto"/>
              <w:left w:val="single" w:sz="4" w:space="0" w:color="auto"/>
              <w:bottom w:val="single" w:sz="4" w:space="0" w:color="auto"/>
              <w:right w:val="single" w:sz="4" w:space="0" w:color="auto"/>
            </w:tcBorders>
            <w:vAlign w:val="center"/>
            <w:hideMark/>
          </w:tcPr>
          <w:p w14:paraId="1D3293DD" w14:textId="77777777" w:rsidR="00461DBA" w:rsidRDefault="00461DBA">
            <w:pPr>
              <w:jc w:val="center"/>
            </w:pPr>
            <w:proofErr w:type="gramStart"/>
            <w:r>
              <w:t>O(</w:t>
            </w:r>
            <w:proofErr w:type="gramEnd"/>
            <w:r>
              <w:t>1) – O(N)</w:t>
            </w:r>
          </w:p>
          <w:p w14:paraId="385F48CC" w14:textId="77777777" w:rsidR="00461DBA" w:rsidRDefault="00461DBA">
            <w:pPr>
              <w:jc w:val="center"/>
              <w:rPr>
                <w:i/>
                <w:iCs/>
              </w:rPr>
            </w:pPr>
            <w:r>
              <w:rPr>
                <w:i/>
                <w:iCs/>
              </w:rPr>
              <w:t>*</w:t>
            </w:r>
            <w:proofErr w:type="gramStart"/>
            <w:r>
              <w:rPr>
                <w:i/>
                <w:iCs/>
              </w:rPr>
              <w:t>depends</w:t>
            </w:r>
            <w:proofErr w:type="gramEnd"/>
            <w:r>
              <w:rPr>
                <w:i/>
                <w:iCs/>
              </w:rPr>
              <w:t xml:space="preserve"> on if there are collisions</w:t>
            </w:r>
          </w:p>
        </w:tc>
        <w:tc>
          <w:tcPr>
            <w:tcW w:w="2338" w:type="dxa"/>
            <w:tcBorders>
              <w:top w:val="single" w:sz="4" w:space="0" w:color="auto"/>
              <w:left w:val="single" w:sz="4" w:space="0" w:color="auto"/>
              <w:bottom w:val="single" w:sz="4" w:space="0" w:color="auto"/>
              <w:right w:val="single" w:sz="4" w:space="0" w:color="auto"/>
            </w:tcBorders>
            <w:vAlign w:val="center"/>
            <w:hideMark/>
          </w:tcPr>
          <w:p w14:paraId="3A7886D6" w14:textId="77777777" w:rsidR="00461DBA" w:rsidRDefault="00461DBA">
            <w:pPr>
              <w:jc w:val="center"/>
            </w:pPr>
            <w:proofErr w:type="gramStart"/>
            <w:r>
              <w:t>O(</w:t>
            </w:r>
            <w:proofErr w:type="gramEnd"/>
            <w:r>
              <w:t>log N)</w:t>
            </w:r>
          </w:p>
        </w:tc>
      </w:tr>
      <w:tr w:rsidR="00461DBA" w14:paraId="1A32EFE1" w14:textId="77777777" w:rsidTr="00461DBA">
        <w:tc>
          <w:tcPr>
            <w:tcW w:w="1435" w:type="dxa"/>
            <w:tcBorders>
              <w:top w:val="single" w:sz="4" w:space="0" w:color="auto"/>
              <w:left w:val="single" w:sz="4" w:space="0" w:color="auto"/>
              <w:bottom w:val="single" w:sz="4" w:space="0" w:color="auto"/>
              <w:right w:val="single" w:sz="4" w:space="0" w:color="auto"/>
            </w:tcBorders>
            <w:vAlign w:val="center"/>
            <w:hideMark/>
          </w:tcPr>
          <w:p w14:paraId="02E5BACE" w14:textId="77777777" w:rsidR="00461DBA" w:rsidRDefault="00461DBA">
            <w:pPr>
              <w:jc w:val="center"/>
              <w:rPr>
                <w:b/>
                <w:bCs/>
              </w:rPr>
            </w:pPr>
            <w:r>
              <w:rPr>
                <w:b/>
                <w:bCs/>
              </w:rPr>
              <w:t>Search</w:t>
            </w:r>
          </w:p>
        </w:tc>
        <w:tc>
          <w:tcPr>
            <w:tcW w:w="2520" w:type="dxa"/>
            <w:tcBorders>
              <w:top w:val="single" w:sz="4" w:space="0" w:color="auto"/>
              <w:left w:val="single" w:sz="4" w:space="0" w:color="auto"/>
              <w:bottom w:val="single" w:sz="4" w:space="0" w:color="auto"/>
              <w:right w:val="single" w:sz="4" w:space="0" w:color="auto"/>
            </w:tcBorders>
            <w:vAlign w:val="center"/>
            <w:hideMark/>
          </w:tcPr>
          <w:p w14:paraId="423C23DD" w14:textId="77777777" w:rsidR="00461DBA" w:rsidRDefault="00461DBA">
            <w:pPr>
              <w:jc w:val="center"/>
            </w:pPr>
            <w:r>
              <w:t>O(n)</w:t>
            </w:r>
          </w:p>
        </w:tc>
        <w:tc>
          <w:tcPr>
            <w:tcW w:w="3057" w:type="dxa"/>
            <w:tcBorders>
              <w:top w:val="single" w:sz="4" w:space="0" w:color="auto"/>
              <w:left w:val="single" w:sz="4" w:space="0" w:color="auto"/>
              <w:bottom w:val="single" w:sz="4" w:space="0" w:color="auto"/>
              <w:right w:val="single" w:sz="4" w:space="0" w:color="auto"/>
            </w:tcBorders>
            <w:vAlign w:val="center"/>
            <w:hideMark/>
          </w:tcPr>
          <w:p w14:paraId="1838A384" w14:textId="77777777" w:rsidR="00461DBA" w:rsidRDefault="00461DBA">
            <w:pPr>
              <w:jc w:val="center"/>
            </w:pPr>
            <w:proofErr w:type="gramStart"/>
            <w:r>
              <w:t>O(</w:t>
            </w:r>
            <w:proofErr w:type="gramEnd"/>
            <w:r>
              <w:t>1) – O(N)</w:t>
            </w:r>
          </w:p>
          <w:p w14:paraId="4FE5BB58" w14:textId="77777777" w:rsidR="00461DBA" w:rsidRDefault="00461DBA">
            <w:pPr>
              <w:jc w:val="center"/>
            </w:pPr>
            <w:r>
              <w:rPr>
                <w:i/>
                <w:iCs/>
              </w:rPr>
              <w:t>*</w:t>
            </w:r>
            <w:proofErr w:type="gramStart"/>
            <w:r>
              <w:rPr>
                <w:i/>
                <w:iCs/>
              </w:rPr>
              <w:t>depends</w:t>
            </w:r>
            <w:proofErr w:type="gramEnd"/>
            <w:r>
              <w:rPr>
                <w:i/>
                <w:iCs/>
              </w:rPr>
              <w:t xml:space="preserve"> on if there are collisions</w:t>
            </w:r>
          </w:p>
        </w:tc>
        <w:tc>
          <w:tcPr>
            <w:tcW w:w="2338" w:type="dxa"/>
            <w:tcBorders>
              <w:top w:val="single" w:sz="4" w:space="0" w:color="auto"/>
              <w:left w:val="single" w:sz="4" w:space="0" w:color="auto"/>
              <w:bottom w:val="single" w:sz="4" w:space="0" w:color="auto"/>
              <w:right w:val="single" w:sz="4" w:space="0" w:color="auto"/>
            </w:tcBorders>
            <w:vAlign w:val="center"/>
            <w:hideMark/>
          </w:tcPr>
          <w:p w14:paraId="3B51083E" w14:textId="77777777" w:rsidR="00461DBA" w:rsidRDefault="00461DBA">
            <w:pPr>
              <w:jc w:val="center"/>
            </w:pPr>
            <w:proofErr w:type="gramStart"/>
            <w:r>
              <w:t>O(</w:t>
            </w:r>
            <w:proofErr w:type="gramEnd"/>
            <w:r>
              <w:t>log N) – O(N)</w:t>
            </w:r>
          </w:p>
          <w:p w14:paraId="2EB6143B" w14:textId="77777777" w:rsidR="00461DBA" w:rsidRDefault="00461DBA">
            <w:pPr>
              <w:jc w:val="center"/>
              <w:rPr>
                <w:i/>
                <w:iCs/>
              </w:rPr>
            </w:pPr>
            <w:r>
              <w:rPr>
                <w:i/>
                <w:iCs/>
              </w:rPr>
              <w:t>*</w:t>
            </w:r>
            <w:proofErr w:type="gramStart"/>
            <w:r>
              <w:rPr>
                <w:i/>
                <w:iCs/>
              </w:rPr>
              <w:t>depends</w:t>
            </w:r>
            <w:proofErr w:type="gramEnd"/>
            <w:r>
              <w:rPr>
                <w:i/>
                <w:iCs/>
              </w:rPr>
              <w:t xml:space="preserve"> on balance of the tree</w:t>
            </w:r>
          </w:p>
        </w:tc>
      </w:tr>
      <w:tr w:rsidR="00461DBA" w14:paraId="76665AAF" w14:textId="77777777" w:rsidTr="00461DBA">
        <w:tc>
          <w:tcPr>
            <w:tcW w:w="1435" w:type="dxa"/>
            <w:tcBorders>
              <w:top w:val="single" w:sz="4" w:space="0" w:color="auto"/>
              <w:left w:val="single" w:sz="4" w:space="0" w:color="auto"/>
              <w:bottom w:val="single" w:sz="4" w:space="0" w:color="auto"/>
              <w:right w:val="single" w:sz="4" w:space="0" w:color="auto"/>
            </w:tcBorders>
            <w:vAlign w:val="center"/>
            <w:hideMark/>
          </w:tcPr>
          <w:p w14:paraId="2F29596A" w14:textId="77777777" w:rsidR="00461DBA" w:rsidRDefault="00461DBA">
            <w:pPr>
              <w:jc w:val="center"/>
              <w:rPr>
                <w:b/>
                <w:bCs/>
              </w:rPr>
            </w:pPr>
            <w:r>
              <w:rPr>
                <w:b/>
                <w:bCs/>
              </w:rPr>
              <w:t>Sort/Print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605806B5" w14:textId="77777777" w:rsidR="00461DBA" w:rsidRDefault="00461DBA">
            <w:pPr>
              <w:jc w:val="center"/>
            </w:pPr>
            <w:proofErr w:type="gramStart"/>
            <w:r>
              <w:t>O(</w:t>
            </w:r>
            <w:proofErr w:type="gramEnd"/>
            <w:r>
              <w:t>N log N)</w:t>
            </w:r>
            <w:r>
              <w:br/>
            </w:r>
            <w:r>
              <w:rPr>
                <w:i/>
                <w:iCs/>
              </w:rPr>
              <w:t>*using quick sort</w:t>
            </w:r>
          </w:p>
        </w:tc>
        <w:tc>
          <w:tcPr>
            <w:tcW w:w="3057" w:type="dxa"/>
            <w:tcBorders>
              <w:top w:val="single" w:sz="4" w:space="0" w:color="auto"/>
              <w:left w:val="single" w:sz="4" w:space="0" w:color="auto"/>
              <w:bottom w:val="single" w:sz="4" w:space="0" w:color="auto"/>
              <w:right w:val="single" w:sz="4" w:space="0" w:color="auto"/>
            </w:tcBorders>
            <w:vAlign w:val="center"/>
            <w:hideMark/>
          </w:tcPr>
          <w:p w14:paraId="2C06275F" w14:textId="77777777" w:rsidR="00461DBA" w:rsidRDefault="00461DBA">
            <w:pPr>
              <w:jc w:val="center"/>
            </w:pPr>
            <w:r>
              <w:t>O(N)</w:t>
            </w:r>
          </w:p>
          <w:p w14:paraId="03212448" w14:textId="77777777" w:rsidR="00461DBA" w:rsidRDefault="00461DBA">
            <w:pPr>
              <w:jc w:val="center"/>
              <w:rPr>
                <w:i/>
                <w:iCs/>
              </w:rPr>
            </w:pPr>
            <w:r>
              <w:rPr>
                <w:i/>
                <w:iCs/>
              </w:rPr>
              <w:t>*</w:t>
            </w:r>
            <w:proofErr w:type="gramStart"/>
            <w:r>
              <w:rPr>
                <w:i/>
                <w:iCs/>
              </w:rPr>
              <w:t>assumes</w:t>
            </w:r>
            <w:proofErr w:type="gramEnd"/>
            <w:r>
              <w:rPr>
                <w:i/>
                <w:iCs/>
              </w:rPr>
              <w:t xml:space="preserve"> the table is created in order</w:t>
            </w:r>
          </w:p>
        </w:tc>
        <w:tc>
          <w:tcPr>
            <w:tcW w:w="2338" w:type="dxa"/>
            <w:tcBorders>
              <w:top w:val="single" w:sz="4" w:space="0" w:color="auto"/>
              <w:left w:val="single" w:sz="4" w:space="0" w:color="auto"/>
              <w:bottom w:val="single" w:sz="4" w:space="0" w:color="auto"/>
              <w:right w:val="single" w:sz="4" w:space="0" w:color="auto"/>
            </w:tcBorders>
            <w:vAlign w:val="center"/>
            <w:hideMark/>
          </w:tcPr>
          <w:p w14:paraId="29799D8C" w14:textId="77777777" w:rsidR="00461DBA" w:rsidRDefault="00461DBA">
            <w:pPr>
              <w:jc w:val="center"/>
            </w:pPr>
            <w:r>
              <w:t>O(N)</w:t>
            </w:r>
          </w:p>
          <w:p w14:paraId="399DD0F7" w14:textId="77777777" w:rsidR="00461DBA" w:rsidRDefault="00461DBA">
            <w:pPr>
              <w:jc w:val="center"/>
              <w:rPr>
                <w:i/>
                <w:iCs/>
              </w:rPr>
            </w:pPr>
            <w:r>
              <w:rPr>
                <w:i/>
                <w:iCs/>
              </w:rPr>
              <w:t>*</w:t>
            </w:r>
            <w:proofErr w:type="gramStart"/>
            <w:r>
              <w:rPr>
                <w:i/>
                <w:iCs/>
              </w:rPr>
              <w:t>in</w:t>
            </w:r>
            <w:proofErr w:type="gramEnd"/>
            <w:r>
              <w:rPr>
                <w:i/>
                <w:iCs/>
              </w:rPr>
              <w:t xml:space="preserve"> order traversal</w:t>
            </w:r>
          </w:p>
        </w:tc>
      </w:tr>
    </w:tbl>
    <w:p w14:paraId="45CF020C" w14:textId="77777777" w:rsidR="00461DBA" w:rsidRDefault="00461DBA" w:rsidP="00461DBA">
      <w:pPr>
        <w:jc w:val="both"/>
      </w:pPr>
    </w:p>
    <w:p w14:paraId="73AE6737" w14:textId="21E418C0" w:rsidR="00461DBA" w:rsidRDefault="00461DBA" w:rsidP="00461DBA">
      <w:r>
        <w:t>Deciding which</w:t>
      </w:r>
      <w:r>
        <w:t xml:space="preserve"> data structure to choose depends on how the data will be accessed and how frequently. </w:t>
      </w:r>
      <w:r>
        <w:t>I</w:t>
      </w:r>
      <w:r>
        <w:t>f the data only needs to be loaded infrequently there are no advantages after the initial load. If the data needs to be searched often the hash table could be better than the binary tree assuming an efficient and well-designed hash function or a very unbalanced tree.</w:t>
      </w:r>
    </w:p>
    <w:sectPr w:rsidR="00461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47917159">
    <w:abstractNumId w:val="11"/>
  </w:num>
  <w:num w:numId="2" w16cid:durableId="423184795">
    <w:abstractNumId w:val="10"/>
  </w:num>
  <w:num w:numId="3" w16cid:durableId="1675254768">
    <w:abstractNumId w:val="13"/>
  </w:num>
  <w:num w:numId="4" w16cid:durableId="1630356978">
    <w:abstractNumId w:val="12"/>
  </w:num>
  <w:num w:numId="5" w16cid:durableId="738792034">
    <w:abstractNumId w:val="9"/>
  </w:num>
  <w:num w:numId="6" w16cid:durableId="1404252778">
    <w:abstractNumId w:val="7"/>
  </w:num>
  <w:num w:numId="7" w16cid:durableId="144052594">
    <w:abstractNumId w:val="6"/>
  </w:num>
  <w:num w:numId="8" w16cid:durableId="2060932066">
    <w:abstractNumId w:val="5"/>
  </w:num>
  <w:num w:numId="9" w16cid:durableId="1753745503">
    <w:abstractNumId w:val="4"/>
  </w:num>
  <w:num w:numId="10" w16cid:durableId="616986223">
    <w:abstractNumId w:val="8"/>
  </w:num>
  <w:num w:numId="11" w16cid:durableId="105002802">
    <w:abstractNumId w:val="3"/>
  </w:num>
  <w:num w:numId="12" w16cid:durableId="2010595142">
    <w:abstractNumId w:val="2"/>
  </w:num>
  <w:num w:numId="13" w16cid:durableId="1826556133">
    <w:abstractNumId w:val="1"/>
  </w:num>
  <w:num w:numId="14" w16cid:durableId="938758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BA"/>
    <w:rsid w:val="000005E5"/>
    <w:rsid w:val="00442B3C"/>
    <w:rsid w:val="00461DBA"/>
    <w:rsid w:val="00D87780"/>
    <w:rsid w:val="00E94641"/>
    <w:rsid w:val="00F80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A3C1D"/>
  <w15:chartTrackingRefBased/>
  <w15:docId w15:val="{C3EE524F-A6B9-482C-9DAB-BE75469A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table" w:styleId="TableGrid">
    <w:name w:val="Table Grid"/>
    <w:basedOn w:val="TableNormal"/>
    <w:uiPriority w:val="39"/>
    <w:rsid w:val="00461DBA"/>
    <w:pPr>
      <w:spacing w:line="240" w:lineRule="auto"/>
    </w:pPr>
    <w:rPr>
      <w:rFonts w:eastAsia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594058">
      <w:bodyDiv w:val="1"/>
      <w:marLeft w:val="0"/>
      <w:marRight w:val="0"/>
      <w:marTop w:val="0"/>
      <w:marBottom w:val="0"/>
      <w:divBdr>
        <w:top w:val="none" w:sz="0" w:space="0" w:color="auto"/>
        <w:left w:val="none" w:sz="0" w:space="0" w:color="auto"/>
        <w:bottom w:val="none" w:sz="0" w:space="0" w:color="auto"/>
        <w:right w:val="none" w:sz="0" w:space="0" w:color="auto"/>
      </w:divBdr>
    </w:div>
    <w:div w:id="1322661685">
      <w:bodyDiv w:val="1"/>
      <w:marLeft w:val="0"/>
      <w:marRight w:val="0"/>
      <w:marTop w:val="0"/>
      <w:marBottom w:val="0"/>
      <w:divBdr>
        <w:top w:val="none" w:sz="0" w:space="0" w:color="auto"/>
        <w:left w:val="none" w:sz="0" w:space="0" w:color="auto"/>
        <w:bottom w:val="none" w:sz="0" w:space="0" w:color="auto"/>
        <w:right w:val="none" w:sz="0" w:space="0" w:color="auto"/>
      </w:divBdr>
    </w:div>
    <w:div w:id="1339650235">
      <w:bodyDiv w:val="1"/>
      <w:marLeft w:val="0"/>
      <w:marRight w:val="0"/>
      <w:marTop w:val="0"/>
      <w:marBottom w:val="0"/>
      <w:divBdr>
        <w:top w:val="none" w:sz="0" w:space="0" w:color="auto"/>
        <w:left w:val="none" w:sz="0" w:space="0" w:color="auto"/>
        <w:bottom w:val="none" w:sz="0" w:space="0" w:color="auto"/>
        <w:right w:val="none" w:sz="0" w:space="0" w:color="auto"/>
      </w:divBdr>
    </w:div>
    <w:div w:id="1455178002">
      <w:bodyDiv w:val="1"/>
      <w:marLeft w:val="0"/>
      <w:marRight w:val="0"/>
      <w:marTop w:val="0"/>
      <w:marBottom w:val="0"/>
      <w:divBdr>
        <w:top w:val="none" w:sz="0" w:space="0" w:color="auto"/>
        <w:left w:val="none" w:sz="0" w:space="0" w:color="auto"/>
        <w:bottom w:val="none" w:sz="0" w:space="0" w:color="auto"/>
        <w:right w:val="none" w:sz="0" w:space="0" w:color="auto"/>
      </w:divBdr>
    </w:div>
    <w:div w:id="184616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sti\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Template>
  <TotalTime>8</TotalTime>
  <Pages>7</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Murray</dc:creator>
  <cp:lastModifiedBy>Murray, Justin</cp:lastModifiedBy>
  <cp:revision>1</cp:revision>
  <dcterms:created xsi:type="dcterms:W3CDTF">2024-06-24T01:30:00Z</dcterms:created>
  <dcterms:modified xsi:type="dcterms:W3CDTF">2024-06-24T01:40:00Z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